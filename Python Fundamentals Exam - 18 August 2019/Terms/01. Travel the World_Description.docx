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05AA9" w14:textId="526AC952" w:rsidR="00090C97" w:rsidRDefault="00090C97" w:rsidP="00840FB7">
      <w:pPr>
        <w:pStyle w:val="Heading2"/>
        <w:numPr>
          <w:ilvl w:val="0"/>
          <w:numId w:val="0"/>
        </w:numPr>
        <w:spacing w:before="40"/>
      </w:pPr>
      <w:bookmarkStart w:id="0" w:name="_GoBack"/>
      <w:bookmarkEnd w:id="0"/>
      <w:r>
        <w:t xml:space="preserve">Problem 1. </w:t>
      </w:r>
      <w:r w:rsidR="008C271C">
        <w:t>Travel the world</w:t>
      </w:r>
    </w:p>
    <w:p w14:paraId="1201D2DD" w14:textId="3022116E" w:rsidR="00090C97" w:rsidRDefault="004617AD" w:rsidP="00090C97">
      <w:pPr>
        <w:spacing w:before="40" w:after="40"/>
      </w:pPr>
      <w:r>
        <w:t>You have the coolest job in the world. You are paid to travel around the world and make reviews of some items or places.</w:t>
      </w:r>
      <w:r>
        <w:br/>
        <w:t xml:space="preserve">There is one tiny difficulty though. </w:t>
      </w:r>
      <w:r w:rsidRPr="00840FB7">
        <w:rPr>
          <w:b/>
        </w:rPr>
        <w:t>Every new location is encoded</w:t>
      </w:r>
      <w:r>
        <w:t>. You have to decode it.</w:t>
      </w:r>
      <w:r>
        <w:br/>
        <w:t xml:space="preserve">There are </w:t>
      </w:r>
      <w:r w:rsidRPr="00840FB7">
        <w:rPr>
          <w:b/>
        </w:rPr>
        <w:t>two</w:t>
      </w:r>
      <w:r>
        <w:t xml:space="preserve"> options </w:t>
      </w:r>
      <w:r w:rsidR="00CB0FBA">
        <w:t>-</w:t>
      </w:r>
      <w:r>
        <w:t xml:space="preserve"> either review an item or a place.</w:t>
      </w:r>
    </w:p>
    <w:p w14:paraId="0545CD98" w14:textId="77777777" w:rsidR="00840FB7" w:rsidRDefault="00840FB7" w:rsidP="00090C97">
      <w:pPr>
        <w:spacing w:before="40" w:after="40"/>
      </w:pPr>
    </w:p>
    <w:p w14:paraId="3C6773FA" w14:textId="260384C0" w:rsidR="004617AD" w:rsidRDefault="004617AD" w:rsidP="004617AD">
      <w:r>
        <w:t xml:space="preserve">You will receive </w:t>
      </w:r>
      <w:r w:rsidRPr="00840FB7">
        <w:rPr>
          <w:b/>
        </w:rPr>
        <w:t xml:space="preserve">n </w:t>
      </w:r>
      <w:r w:rsidR="00CB0FBA">
        <w:rPr>
          <w:b/>
        </w:rPr>
        <w:t>-</w:t>
      </w:r>
      <w:r w:rsidRPr="00840FB7">
        <w:rPr>
          <w:b/>
        </w:rPr>
        <w:t xml:space="preserve"> an integer number </w:t>
      </w:r>
      <w:r>
        <w:t xml:space="preserve">– locations/item you have to review. </w:t>
      </w:r>
    </w:p>
    <w:p w14:paraId="67D90AEB" w14:textId="114159FE" w:rsidR="004617AD" w:rsidRDefault="004617AD" w:rsidP="004617AD">
      <w:r>
        <w:t xml:space="preserve">After that you will receive </w:t>
      </w:r>
      <w:r w:rsidRPr="00840FB7">
        <w:rPr>
          <w:b/>
        </w:rPr>
        <w:t xml:space="preserve">m </w:t>
      </w:r>
      <w:r w:rsidR="00CB0FBA">
        <w:rPr>
          <w:b/>
        </w:rPr>
        <w:t xml:space="preserve">- </w:t>
      </w:r>
      <w:r w:rsidRPr="00840FB7">
        <w:rPr>
          <w:b/>
        </w:rPr>
        <w:t>a floating point number</w:t>
      </w:r>
      <w:r>
        <w:t xml:space="preserve"> </w:t>
      </w:r>
      <w:r w:rsidR="00CB0FBA">
        <w:t>-</w:t>
      </w:r>
      <w:r>
        <w:t xml:space="preserve"> the money you get paid per item/location review.</w:t>
      </w:r>
    </w:p>
    <w:p w14:paraId="0C84D60E" w14:textId="77777777" w:rsidR="004617AD" w:rsidRDefault="004617AD" w:rsidP="004617AD">
      <w:r>
        <w:t xml:space="preserve">On the next </w:t>
      </w:r>
      <w:r w:rsidRPr="00840FB7">
        <w:rPr>
          <w:b/>
        </w:rPr>
        <w:t>n</w:t>
      </w:r>
      <w:r>
        <w:t xml:space="preserve"> rows</w:t>
      </w:r>
    </w:p>
    <w:p w14:paraId="130A3C04" w14:textId="77777777" w:rsidR="00840FB7" w:rsidRDefault="004617AD" w:rsidP="004617AD">
      <w:r>
        <w:t>You will receive the encoded message</w:t>
      </w:r>
      <w:r w:rsidR="00840FB7">
        <w:t>s</w:t>
      </w:r>
      <w:r>
        <w:t xml:space="preserve">. </w:t>
      </w:r>
    </w:p>
    <w:p w14:paraId="5F149427" w14:textId="072C662C" w:rsidR="004617AD" w:rsidRPr="00840FB7" w:rsidRDefault="00840FB7" w:rsidP="00840FB7">
      <w:pPr>
        <w:pStyle w:val="ListParagraph"/>
        <w:numPr>
          <w:ilvl w:val="0"/>
          <w:numId w:val="4"/>
        </w:numPr>
      </w:pPr>
      <w:r>
        <w:t xml:space="preserve"> </w:t>
      </w:r>
      <w:r w:rsidR="004617AD" w:rsidRPr="00840FB7">
        <w:t xml:space="preserve">If the message contains </w:t>
      </w:r>
      <w:r w:rsidR="004617AD" w:rsidRPr="00840FB7">
        <w:rPr>
          <w:b/>
        </w:rPr>
        <w:t>only digits</w:t>
      </w:r>
      <w:r w:rsidR="004617AD" w:rsidRPr="00840FB7">
        <w:t xml:space="preserve"> y</w:t>
      </w:r>
      <w:r w:rsidR="004617AD">
        <w:t xml:space="preserve">ou should </w:t>
      </w:r>
      <w:r w:rsidR="004617AD" w:rsidRPr="00840FB7">
        <w:rPr>
          <w:b/>
        </w:rPr>
        <w:t>replace each two digit number</w:t>
      </w:r>
      <w:r w:rsidR="004617AD">
        <w:t xml:space="preserve"> </w:t>
      </w:r>
      <w:r w:rsidR="004617AD" w:rsidRPr="00840FB7">
        <w:rPr>
          <w:b/>
        </w:rPr>
        <w:t>with the ASCII character that represents it</w:t>
      </w:r>
      <w:r w:rsidR="004617AD" w:rsidRPr="00840FB7">
        <w:t xml:space="preserve"> and print</w:t>
      </w:r>
    </w:p>
    <w:p w14:paraId="3384776F" w14:textId="374B5287" w:rsidR="004617AD" w:rsidRPr="00FB5B1C" w:rsidRDefault="004617AD" w:rsidP="001408AA">
      <w:pPr>
        <w:ind w:firstLine="708"/>
      </w:pPr>
      <w:r>
        <w:t xml:space="preserve"> </w:t>
      </w:r>
      <w:r w:rsidR="00EE0EA6" w:rsidRPr="00FB5B1C">
        <w:rPr>
          <w:rFonts w:ascii="Consolas" w:hAnsi="Consolas"/>
          <w:b/>
        </w:rPr>
        <w:t>"</w:t>
      </w:r>
      <w:r w:rsidRPr="00FB5B1C">
        <w:rPr>
          <w:rFonts w:ascii="Consolas" w:hAnsi="Consolas"/>
          <w:b/>
        </w:rPr>
        <w:t>Reviewing item – {item}</w:t>
      </w:r>
      <w:r w:rsidR="00EE0EA6" w:rsidRPr="00FB5B1C">
        <w:rPr>
          <w:rFonts w:ascii="Consolas" w:hAnsi="Consolas"/>
          <w:b/>
        </w:rPr>
        <w:t>"</w:t>
      </w:r>
      <w:r w:rsidRPr="00FB5B1C">
        <w:t>, where {</w:t>
      </w:r>
      <w:r w:rsidRPr="00FB5B1C">
        <w:rPr>
          <w:b/>
        </w:rPr>
        <w:t>item</w:t>
      </w:r>
      <w:r w:rsidRPr="00FB5B1C">
        <w:t xml:space="preserve">} is the </w:t>
      </w:r>
      <w:r w:rsidR="001408AA" w:rsidRPr="00FB5B1C">
        <w:rPr>
          <w:b/>
        </w:rPr>
        <w:t>d</w:t>
      </w:r>
      <w:r w:rsidRPr="00FB5B1C">
        <w:rPr>
          <w:b/>
        </w:rPr>
        <w:t>ecoded message</w:t>
      </w:r>
      <w:r w:rsidRPr="00FB5B1C">
        <w:t>.</w:t>
      </w:r>
    </w:p>
    <w:p w14:paraId="7BE699F0" w14:textId="4CC15866" w:rsidR="004617AD" w:rsidRPr="001408AA" w:rsidRDefault="001408AA" w:rsidP="001408AA">
      <w:pPr>
        <w:pStyle w:val="ListParagraph"/>
        <w:numPr>
          <w:ilvl w:val="0"/>
          <w:numId w:val="4"/>
        </w:numPr>
      </w:pPr>
      <w:r>
        <w:t xml:space="preserve"> </w:t>
      </w:r>
      <w:r w:rsidR="004617AD" w:rsidRPr="001408AA">
        <w:t xml:space="preserve">If the message contains </w:t>
      </w:r>
      <w:r w:rsidR="004617AD" w:rsidRPr="001408AA">
        <w:rPr>
          <w:b/>
        </w:rPr>
        <w:t>only letters</w:t>
      </w:r>
      <w:r w:rsidR="004617AD" w:rsidRPr="001408AA">
        <w:t xml:space="preserve"> you should print:</w:t>
      </w:r>
    </w:p>
    <w:p w14:paraId="58AC8A5E" w14:textId="105A327D" w:rsidR="004617AD" w:rsidRPr="00FB5B1C" w:rsidRDefault="00EE0EA6" w:rsidP="001408AA">
      <w:pPr>
        <w:ind w:left="720"/>
        <w:rPr>
          <w:b/>
        </w:rPr>
      </w:pPr>
      <w:r w:rsidRPr="00FB5B1C">
        <w:rPr>
          <w:rFonts w:ascii="Consolas" w:hAnsi="Consolas"/>
          <w:b/>
        </w:rPr>
        <w:t>"</w:t>
      </w:r>
      <w:r w:rsidR="004617AD" w:rsidRPr="00FB5B1C">
        <w:rPr>
          <w:rFonts w:ascii="Consolas" w:hAnsi="Consolas"/>
          <w:b/>
        </w:rPr>
        <w:t>Reviewing location – {location}</w:t>
      </w:r>
      <w:r w:rsidRPr="00FB5B1C">
        <w:rPr>
          <w:rFonts w:ascii="Consolas" w:hAnsi="Consolas"/>
          <w:b/>
        </w:rPr>
        <w:t>"</w:t>
      </w:r>
      <w:r w:rsidR="004617AD" w:rsidRPr="00FB5B1C">
        <w:t xml:space="preserve">, where location is the encoded message but </w:t>
      </w:r>
      <w:r w:rsidR="004617AD" w:rsidRPr="00FB5B1C">
        <w:rPr>
          <w:b/>
        </w:rPr>
        <w:t>reversed.</w:t>
      </w:r>
    </w:p>
    <w:p w14:paraId="7060609E" w14:textId="6F4F9297" w:rsidR="004617AD" w:rsidRDefault="004617AD" w:rsidP="00FB5B1C">
      <w:pPr>
        <w:rPr>
          <w:b/>
          <w:sz w:val="24"/>
          <w:szCs w:val="24"/>
        </w:rPr>
      </w:pPr>
      <w:r w:rsidRPr="00FB5B1C">
        <w:rPr>
          <w:b/>
        </w:rPr>
        <w:t>If you receive a string which does not match the conditions, just ignore it.</w:t>
      </w:r>
    </w:p>
    <w:p w14:paraId="6B033443" w14:textId="77777777" w:rsidR="00090C97" w:rsidRDefault="00090C97" w:rsidP="00090C97">
      <w:pPr>
        <w:pStyle w:val="Heading3"/>
        <w:spacing w:before="40"/>
      </w:pPr>
      <w:r>
        <w:t>Input</w:t>
      </w:r>
    </w:p>
    <w:p w14:paraId="634F9D88" w14:textId="5F11DF1F" w:rsidR="00090C97" w:rsidRDefault="004617AD" w:rsidP="00090C97">
      <w:pPr>
        <w:pStyle w:val="ListParagraph"/>
        <w:spacing w:before="40" w:after="40" w:line="240" w:lineRule="auto"/>
        <w:ind w:left="765"/>
      </w:pPr>
      <w:r>
        <w:t xml:space="preserve">n – </w:t>
      </w:r>
      <w:proofErr w:type="gramStart"/>
      <w:r>
        <w:t>an</w:t>
      </w:r>
      <w:proofErr w:type="gramEnd"/>
      <w:r>
        <w:t xml:space="preserve"> integer number</w:t>
      </w:r>
    </w:p>
    <w:p w14:paraId="4BA993B5" w14:textId="14A44129" w:rsidR="004617AD" w:rsidRDefault="004617AD" w:rsidP="00090C97">
      <w:pPr>
        <w:pStyle w:val="ListParagraph"/>
        <w:spacing w:before="40" w:after="40" w:line="240" w:lineRule="auto"/>
        <w:ind w:left="765"/>
      </w:pPr>
      <w:r>
        <w:t>m –a floating point number</w:t>
      </w:r>
    </w:p>
    <w:p w14:paraId="7C647C56" w14:textId="5AB79900" w:rsidR="004617AD" w:rsidRDefault="004617AD" w:rsidP="00090C97">
      <w:pPr>
        <w:pStyle w:val="ListParagraph"/>
        <w:spacing w:before="40" w:after="40" w:line="240" w:lineRule="auto"/>
        <w:ind w:left="765"/>
        <w:rPr>
          <w:b/>
        </w:rPr>
      </w:pPr>
      <w:proofErr w:type="gramStart"/>
      <w:r>
        <w:t>n</w:t>
      </w:r>
      <w:proofErr w:type="gramEnd"/>
      <w:r>
        <w:t xml:space="preserve"> rows </w:t>
      </w:r>
      <w:r w:rsidR="00CB0FBA">
        <w:t>-</w:t>
      </w:r>
      <w:r>
        <w:t xml:space="preserve"> strings</w:t>
      </w:r>
    </w:p>
    <w:p w14:paraId="005B4D04" w14:textId="77777777" w:rsidR="00090C97" w:rsidRDefault="00090C97" w:rsidP="00090C97">
      <w:pPr>
        <w:pStyle w:val="Heading3"/>
        <w:spacing w:before="40"/>
      </w:pPr>
      <w:r>
        <w:t>Output</w:t>
      </w:r>
    </w:p>
    <w:p w14:paraId="35EF230A" w14:textId="77777777" w:rsidR="004617AD" w:rsidRDefault="004617AD" w:rsidP="004617AD">
      <w:r>
        <w:t>At the end of the program print information about your salary in the following format:</w:t>
      </w:r>
    </w:p>
    <w:p w14:paraId="322019FD" w14:textId="4440FEBE" w:rsidR="004617AD" w:rsidRPr="00FB5B1C" w:rsidRDefault="00EE0EA6" w:rsidP="004617AD">
      <w:pPr>
        <w:rPr>
          <w:rFonts w:ascii="Consolas" w:hAnsi="Consolas"/>
          <w:b/>
        </w:rPr>
      </w:pPr>
      <w:r w:rsidRPr="00FB5B1C">
        <w:rPr>
          <w:rFonts w:ascii="Consolas" w:hAnsi="Consolas"/>
          <w:b/>
        </w:rPr>
        <w:t>"</w:t>
      </w:r>
      <w:r w:rsidR="004617AD" w:rsidRPr="00FB5B1C">
        <w:rPr>
          <w:rFonts w:ascii="Consolas" w:hAnsi="Consolas"/>
          <w:b/>
        </w:rPr>
        <w:t>{</w:t>
      </w:r>
      <w:proofErr w:type="spellStart"/>
      <w:r w:rsidR="004617AD" w:rsidRPr="00FB5B1C">
        <w:rPr>
          <w:rFonts w:ascii="Consolas" w:hAnsi="Consolas"/>
          <w:b/>
        </w:rPr>
        <w:t>count_of_reviews</w:t>
      </w:r>
      <w:proofErr w:type="spellEnd"/>
      <w:r w:rsidR="004617AD" w:rsidRPr="00FB5B1C">
        <w:rPr>
          <w:rFonts w:ascii="Consolas" w:hAnsi="Consolas"/>
          <w:b/>
        </w:rPr>
        <w:t>}</w:t>
      </w:r>
      <w:r w:rsidR="00645634" w:rsidRPr="00FB5B1C">
        <w:rPr>
          <w:rFonts w:ascii="Consolas" w:hAnsi="Consolas"/>
          <w:b/>
        </w:rPr>
        <w:t xml:space="preserve"> reviews</w:t>
      </w:r>
      <w:r w:rsidR="004617AD" w:rsidRPr="00FB5B1C">
        <w:rPr>
          <w:rFonts w:ascii="Consolas" w:hAnsi="Consolas"/>
          <w:b/>
        </w:rPr>
        <w:t xml:space="preserve"> have been made this month. Salary: {salary}</w:t>
      </w:r>
      <w:r w:rsidRPr="00FB5B1C">
        <w:rPr>
          <w:rFonts w:ascii="Consolas" w:hAnsi="Consolas"/>
          <w:b/>
        </w:rPr>
        <w:t>"</w:t>
      </w:r>
    </w:p>
    <w:p w14:paraId="1491D335" w14:textId="551EB425" w:rsidR="004617AD" w:rsidRDefault="004617AD" w:rsidP="004617AD">
      <w:r>
        <w:t>Sala</w:t>
      </w:r>
      <w:r w:rsidR="00953714">
        <w:t>ry</w:t>
      </w:r>
      <w:r>
        <w:t xml:space="preserve"> should be formatted to </w:t>
      </w:r>
      <w:r w:rsidRPr="00953714">
        <w:rPr>
          <w:b/>
        </w:rPr>
        <w:t xml:space="preserve">two </w:t>
      </w:r>
      <w:r w:rsidR="00953714" w:rsidRPr="00953714">
        <w:rPr>
          <w:b/>
        </w:rPr>
        <w:t>digits</w:t>
      </w:r>
      <w:r>
        <w:t xml:space="preserve"> after decimal point.</w:t>
      </w:r>
    </w:p>
    <w:p w14:paraId="08C7C66E" w14:textId="77777777" w:rsidR="00090C97" w:rsidRDefault="00090C97" w:rsidP="00090C97">
      <w:pPr>
        <w:spacing w:before="40" w:after="40"/>
        <w:rPr>
          <w:rFonts w:ascii="Consolas" w:hAnsi="Consolas"/>
          <w:b/>
        </w:rPr>
      </w:pPr>
    </w:p>
    <w:p w14:paraId="73140C6D" w14:textId="77777777" w:rsidR="00090C97" w:rsidRDefault="00090C97" w:rsidP="00090C97">
      <w:pPr>
        <w:spacing w:before="40" w:after="40"/>
        <w:rPr>
          <w:rFonts w:ascii="Consolas" w:hAnsi="Consolas"/>
          <w:b/>
        </w:rPr>
      </w:pPr>
    </w:p>
    <w:p w14:paraId="632DA0B7" w14:textId="77777777" w:rsidR="00090C97" w:rsidRDefault="00090C97" w:rsidP="00090C97">
      <w:pPr>
        <w:spacing w:before="40" w:after="40"/>
        <w:rPr>
          <w:rFonts w:ascii="Consolas" w:hAnsi="Consolas"/>
          <w:b/>
        </w:rPr>
      </w:pPr>
    </w:p>
    <w:p w14:paraId="687B74B4" w14:textId="77777777" w:rsidR="00090C97" w:rsidRDefault="00090C97" w:rsidP="00090C97">
      <w:pPr>
        <w:spacing w:before="40" w:after="40"/>
        <w:rPr>
          <w:rFonts w:ascii="Consolas" w:hAnsi="Consolas"/>
          <w:b/>
        </w:rPr>
      </w:pPr>
    </w:p>
    <w:p w14:paraId="633910A1" w14:textId="77777777" w:rsidR="00090C97" w:rsidRDefault="00090C97" w:rsidP="00090C97">
      <w:pPr>
        <w:spacing w:before="40" w:after="40"/>
        <w:rPr>
          <w:rFonts w:ascii="Consolas" w:hAnsi="Consolas"/>
          <w:b/>
        </w:rPr>
      </w:pPr>
    </w:p>
    <w:p w14:paraId="1F3FD844" w14:textId="77777777" w:rsidR="00090C97" w:rsidRDefault="00090C97" w:rsidP="00090C97">
      <w:pPr>
        <w:spacing w:before="40" w:after="40"/>
        <w:rPr>
          <w:rFonts w:ascii="Consolas" w:hAnsi="Consolas"/>
          <w:b/>
        </w:rPr>
      </w:pPr>
    </w:p>
    <w:p w14:paraId="6F587221" w14:textId="77777777" w:rsidR="00090C97" w:rsidRDefault="00090C97" w:rsidP="00090C97">
      <w:pPr>
        <w:spacing w:before="40" w:after="40"/>
        <w:rPr>
          <w:rFonts w:ascii="Consolas" w:hAnsi="Consolas"/>
          <w:b/>
        </w:rPr>
      </w:pPr>
    </w:p>
    <w:p w14:paraId="2F1F5C7E" w14:textId="77777777" w:rsidR="00090C97" w:rsidRDefault="00090C97" w:rsidP="00090C97">
      <w:pPr>
        <w:spacing w:before="40" w:after="40"/>
        <w:rPr>
          <w:rFonts w:ascii="Consolas" w:hAnsi="Consolas"/>
          <w:b/>
        </w:rPr>
      </w:pPr>
    </w:p>
    <w:p w14:paraId="612C1507" w14:textId="77777777" w:rsidR="00090C97" w:rsidRDefault="00090C97" w:rsidP="00090C97">
      <w:pPr>
        <w:pStyle w:val="Heading3"/>
        <w:spacing w:before="40"/>
      </w:pPr>
      <w:r>
        <w:lastRenderedPageBreak/>
        <w:t>Example input/output</w:t>
      </w:r>
    </w:p>
    <w:tbl>
      <w:tblPr>
        <w:tblStyle w:val="TableGrid"/>
        <w:tblW w:w="9995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5"/>
        <w:gridCol w:w="4410"/>
        <w:gridCol w:w="3060"/>
      </w:tblGrid>
      <w:tr w:rsidR="00090C97" w14:paraId="47A30D3C" w14:textId="77777777" w:rsidTr="00FB5B1C">
        <w:trPr>
          <w:trHeight w:val="549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FA3C7" w14:textId="0C799DD0" w:rsidR="00090C97" w:rsidRDefault="00EE0EA6">
            <w:pPr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AAFB43" w14:textId="30A7DF6C" w:rsidR="00090C97" w:rsidRDefault="00EE0EA6">
            <w:pPr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75F775" w14:textId="3333082E" w:rsidR="00090C97" w:rsidRDefault="00EE0EA6">
            <w:pPr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090C97" w14:paraId="7944EDB1" w14:textId="77777777" w:rsidTr="00FB5B1C">
        <w:trPr>
          <w:trHeight w:val="307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5E6BBA" w14:textId="77777777" w:rsidR="004B1EEA" w:rsidRPr="004B1EEA" w:rsidRDefault="004B1EEA" w:rsidP="004B1EEA">
            <w:pPr>
              <w:shd w:val="clear" w:color="auto" w:fill="FFFFFF" w:themeFill="background1"/>
              <w:rPr>
                <w:rFonts w:ascii="Consolas" w:hAnsi="Consolas"/>
                <w:shd w:val="clear" w:color="auto" w:fill="A8D08D" w:themeFill="accent6" w:themeFillTint="99"/>
              </w:rPr>
            </w:pPr>
            <w:r w:rsidRPr="00EF6D0E">
              <w:rPr>
                <w:rFonts w:ascii="Consolas" w:hAnsi="Consolas"/>
                <w:highlight w:val="yellow"/>
                <w:shd w:val="clear" w:color="auto" w:fill="A8D08D" w:themeFill="accent6" w:themeFillTint="99"/>
              </w:rPr>
              <w:t>3</w:t>
            </w:r>
          </w:p>
          <w:p w14:paraId="0D5792CB" w14:textId="77777777" w:rsidR="004B1EEA" w:rsidRPr="004B1EEA" w:rsidRDefault="004B1EEA" w:rsidP="004B1EEA">
            <w:pPr>
              <w:shd w:val="clear" w:color="auto" w:fill="FFFFFF" w:themeFill="background1"/>
              <w:rPr>
                <w:rFonts w:ascii="Consolas" w:hAnsi="Consolas"/>
                <w:shd w:val="clear" w:color="auto" w:fill="A8D08D" w:themeFill="accent6" w:themeFillTint="99"/>
              </w:rPr>
            </w:pPr>
            <w:r w:rsidRPr="004B1EEA">
              <w:rPr>
                <w:rFonts w:ascii="Consolas" w:hAnsi="Consolas"/>
                <w:shd w:val="clear" w:color="auto" w:fill="A8D08D" w:themeFill="accent6" w:themeFillTint="99"/>
              </w:rPr>
              <w:t>50</w:t>
            </w:r>
          </w:p>
          <w:p w14:paraId="73A72F83" w14:textId="77777777" w:rsidR="004B1EEA" w:rsidRPr="004B1EEA" w:rsidRDefault="004B1EEA" w:rsidP="004B1EEA">
            <w:pPr>
              <w:shd w:val="clear" w:color="auto" w:fill="FFFFFF" w:themeFill="background1"/>
              <w:rPr>
                <w:rFonts w:ascii="Consolas" w:hAnsi="Consolas"/>
                <w:shd w:val="clear" w:color="auto" w:fill="A8D08D" w:themeFill="accent6" w:themeFillTint="99"/>
              </w:rPr>
            </w:pPr>
            <w:r w:rsidRPr="00EF6D0E">
              <w:rPr>
                <w:rFonts w:ascii="Consolas" w:hAnsi="Consolas"/>
                <w:highlight w:val="cyan"/>
                <w:shd w:val="clear" w:color="auto" w:fill="A8D08D" w:themeFill="accent6" w:themeFillTint="99"/>
              </w:rPr>
              <w:t>70698282658273</w:t>
            </w:r>
          </w:p>
          <w:p w14:paraId="6FD6B683" w14:textId="74211A81" w:rsidR="004B1EEA" w:rsidRPr="004B1EEA" w:rsidRDefault="004B1EEA" w:rsidP="004B1EEA">
            <w:pPr>
              <w:shd w:val="clear" w:color="auto" w:fill="FFFFFF" w:themeFill="background1"/>
              <w:rPr>
                <w:rFonts w:ascii="Consolas" w:hAnsi="Consolas"/>
                <w:shd w:val="clear" w:color="auto" w:fill="A8D08D" w:themeFill="accent6" w:themeFillTint="99"/>
              </w:rPr>
            </w:pPr>
            <w:proofErr w:type="spellStart"/>
            <w:r w:rsidRPr="00EF6D0E">
              <w:rPr>
                <w:rFonts w:ascii="Consolas" w:hAnsi="Consolas"/>
                <w:highlight w:val="magenta"/>
                <w:shd w:val="clear" w:color="auto" w:fill="A8D08D" w:themeFill="accent6" w:themeFillTint="99"/>
              </w:rPr>
              <w:t>ocanoM</w:t>
            </w:r>
            <w:proofErr w:type="spellEnd"/>
          </w:p>
          <w:p w14:paraId="349AD0D8" w14:textId="1B24BE99" w:rsidR="00090C97" w:rsidRDefault="004B1EEA" w:rsidP="004B1EEA">
            <w:pPr>
              <w:shd w:val="clear" w:color="auto" w:fill="FFFFFF" w:themeFill="background1"/>
              <w:rPr>
                <w:rFonts w:ascii="Consolas" w:hAnsi="Consolas"/>
                <w:shd w:val="clear" w:color="auto" w:fill="A8D08D" w:themeFill="accent6" w:themeFillTint="99"/>
              </w:rPr>
            </w:pPr>
            <w:r w:rsidRPr="00CC42A9">
              <w:rPr>
                <w:rFonts w:ascii="Consolas" w:hAnsi="Consolas"/>
                <w:highlight w:val="red"/>
                <w:shd w:val="clear" w:color="auto" w:fill="A8D08D" w:themeFill="accent6" w:themeFillTint="99"/>
              </w:rPr>
              <w:t>4s5a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FDCE" w14:textId="47CD8D4D" w:rsidR="004B1EEA" w:rsidRPr="004B1EEA" w:rsidRDefault="004B1EEA" w:rsidP="004B1EEA">
            <w:pPr>
              <w:rPr>
                <w:rFonts w:ascii="Consolas" w:eastAsia="Calibri" w:hAnsi="Consolas" w:cs="Times New Roman"/>
              </w:rPr>
            </w:pPr>
            <w:r w:rsidRPr="004B1EEA">
              <w:rPr>
                <w:rFonts w:ascii="Consolas" w:eastAsia="Calibri" w:hAnsi="Consolas" w:cs="Times New Roman"/>
              </w:rPr>
              <w:t xml:space="preserve">Reviewing item </w:t>
            </w:r>
            <w:r w:rsidR="00CB0FBA">
              <w:rPr>
                <w:rFonts w:ascii="Consolas" w:eastAsia="Calibri" w:hAnsi="Consolas" w:cs="Times New Roman"/>
                <w:lang w:val="bg-BG"/>
              </w:rPr>
              <w:t>-</w:t>
            </w:r>
            <w:r w:rsidRPr="004B1EEA">
              <w:rPr>
                <w:rFonts w:ascii="Consolas" w:eastAsia="Calibri" w:hAnsi="Consolas" w:cs="Times New Roman"/>
              </w:rPr>
              <w:t xml:space="preserve"> </w:t>
            </w:r>
            <w:r w:rsidRPr="00EF6D0E">
              <w:rPr>
                <w:rFonts w:ascii="Consolas" w:eastAsia="Calibri" w:hAnsi="Consolas" w:cs="Times New Roman"/>
                <w:highlight w:val="cyan"/>
              </w:rPr>
              <w:t>FERRARI</w:t>
            </w:r>
          </w:p>
          <w:p w14:paraId="2E4B7E63" w14:textId="33B28C7A" w:rsidR="004B1EEA" w:rsidRPr="004B1EEA" w:rsidRDefault="004B1EEA" w:rsidP="004B1EEA">
            <w:pPr>
              <w:rPr>
                <w:rFonts w:ascii="Consolas" w:eastAsia="Calibri" w:hAnsi="Consolas" w:cs="Times New Roman"/>
              </w:rPr>
            </w:pPr>
            <w:r w:rsidRPr="004B1EEA">
              <w:rPr>
                <w:rFonts w:ascii="Consolas" w:eastAsia="Calibri" w:hAnsi="Consolas" w:cs="Times New Roman"/>
              </w:rPr>
              <w:t xml:space="preserve">Reviewing location </w:t>
            </w:r>
            <w:r w:rsidR="00CB0FBA">
              <w:rPr>
                <w:rFonts w:ascii="Consolas" w:eastAsia="Calibri" w:hAnsi="Consolas" w:cs="Times New Roman"/>
                <w:lang w:val="bg-BG"/>
              </w:rPr>
              <w:t>-</w:t>
            </w:r>
            <w:r w:rsidRPr="004B1EEA">
              <w:rPr>
                <w:rFonts w:ascii="Consolas" w:eastAsia="Calibri" w:hAnsi="Consolas" w:cs="Times New Roman"/>
              </w:rPr>
              <w:t xml:space="preserve"> </w:t>
            </w:r>
            <w:r w:rsidRPr="00EF6D0E">
              <w:rPr>
                <w:rFonts w:ascii="Consolas" w:eastAsia="Calibri" w:hAnsi="Consolas" w:cs="Times New Roman"/>
                <w:highlight w:val="magenta"/>
              </w:rPr>
              <w:t>Monaco</w:t>
            </w:r>
          </w:p>
          <w:p w14:paraId="25C64FC8" w14:textId="4EFCEF76" w:rsidR="00090C97" w:rsidRDefault="00CC42A9" w:rsidP="004B1EEA">
            <w:pPr>
              <w:rPr>
                <w:rFonts w:ascii="Consolas" w:eastAsia="Calibri" w:hAnsi="Consolas" w:cs="Times New Roman"/>
              </w:rPr>
            </w:pPr>
            <w:r w:rsidRPr="00CC42A9">
              <w:rPr>
                <w:rFonts w:ascii="Consolas" w:eastAsia="Calibri" w:hAnsi="Consolas" w:cs="Times New Roman"/>
              </w:rPr>
              <w:t xml:space="preserve">2 reviews have been made this month. Salary: </w:t>
            </w:r>
            <w:r w:rsidRPr="00CC42A9">
              <w:rPr>
                <w:rFonts w:ascii="Consolas" w:eastAsia="Calibri" w:hAnsi="Consolas" w:cs="Times New Roman"/>
                <w:highlight w:val="darkYellow"/>
              </w:rPr>
              <w:t>100.00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B800" w14:textId="5346B6B2" w:rsidR="00090C97" w:rsidRDefault="00CC42A9" w:rsidP="00EF6D0E">
            <w:pPr>
              <w:shd w:val="clear" w:color="auto" w:fill="FFFFFF" w:themeFill="background1"/>
              <w:rPr>
                <w:color w:val="00000A"/>
              </w:rPr>
            </w:pPr>
            <w:r>
              <w:rPr>
                <w:color w:val="00000A"/>
                <w:highlight w:val="yellow"/>
              </w:rPr>
              <w:t>n</w:t>
            </w:r>
            <w:r w:rsidR="00EF6D0E" w:rsidRPr="00EF6D0E">
              <w:rPr>
                <w:color w:val="00000A"/>
                <w:highlight w:val="yellow"/>
              </w:rPr>
              <w:t xml:space="preserve"> – 3</w:t>
            </w:r>
          </w:p>
          <w:p w14:paraId="07C4F69C" w14:textId="6C669384" w:rsidR="00EF6D0E" w:rsidRDefault="00CC42A9" w:rsidP="00EF6D0E">
            <w:pPr>
              <w:shd w:val="clear" w:color="auto" w:fill="FFFFFF" w:themeFill="background1"/>
              <w:rPr>
                <w:rFonts w:ascii="Consolas" w:hAnsi="Consolas"/>
                <w:color w:val="00000A"/>
                <w:shd w:val="clear" w:color="auto" w:fill="A8D08D" w:themeFill="accent6" w:themeFillTint="99"/>
              </w:rPr>
            </w:pPr>
            <w:r>
              <w:rPr>
                <w:rFonts w:ascii="Consolas" w:hAnsi="Consolas"/>
                <w:color w:val="00000A"/>
                <w:shd w:val="clear" w:color="auto" w:fill="A8D08D" w:themeFill="accent6" w:themeFillTint="99"/>
              </w:rPr>
              <w:t>m</w:t>
            </w:r>
            <w:r w:rsidR="00EF6D0E">
              <w:rPr>
                <w:rFonts w:ascii="Consolas" w:hAnsi="Consolas"/>
                <w:color w:val="00000A"/>
                <w:shd w:val="clear" w:color="auto" w:fill="A8D08D" w:themeFill="accent6" w:themeFillTint="99"/>
              </w:rPr>
              <w:t xml:space="preserve"> – 50</w:t>
            </w:r>
          </w:p>
          <w:p w14:paraId="6FE1BD9F" w14:textId="610D3D31" w:rsidR="00EF6D0E" w:rsidRDefault="00EF6D0E" w:rsidP="00EF6D0E">
            <w:pPr>
              <w:shd w:val="clear" w:color="auto" w:fill="FFFFFF" w:themeFill="background1"/>
              <w:rPr>
                <w:rFonts w:ascii="Consolas" w:hAnsi="Consolas"/>
                <w:color w:val="00000A"/>
                <w:shd w:val="clear" w:color="auto" w:fill="A8D08D" w:themeFill="accent6" w:themeFillTint="99"/>
              </w:rPr>
            </w:pPr>
            <w:r w:rsidRPr="00EF6D0E">
              <w:rPr>
                <w:rFonts w:ascii="Consolas" w:hAnsi="Consolas"/>
                <w:color w:val="00000A"/>
                <w:highlight w:val="cyan"/>
                <w:shd w:val="clear" w:color="auto" w:fill="A8D08D" w:themeFill="accent6" w:themeFillTint="99"/>
              </w:rPr>
              <w:t>We receive a string which contains only digit so we start decoding it – 70 is F, 69 is E …</w:t>
            </w:r>
          </w:p>
          <w:p w14:paraId="098A0CCD" w14:textId="77777777" w:rsidR="00EF6D0E" w:rsidRDefault="00EF6D0E" w:rsidP="00EF6D0E">
            <w:pPr>
              <w:shd w:val="clear" w:color="auto" w:fill="FFFFFF" w:themeFill="background1"/>
              <w:rPr>
                <w:rFonts w:ascii="Consolas" w:hAnsi="Consolas"/>
                <w:shd w:val="clear" w:color="auto" w:fill="A8D08D" w:themeFill="accent6" w:themeFillTint="99"/>
              </w:rPr>
            </w:pPr>
            <w:r w:rsidRPr="00EF6D0E">
              <w:rPr>
                <w:rFonts w:ascii="Consolas" w:hAnsi="Consolas"/>
                <w:highlight w:val="magenta"/>
                <w:shd w:val="clear" w:color="auto" w:fill="A8D08D" w:themeFill="accent6" w:themeFillTint="99"/>
              </w:rPr>
              <w:t>We receive a string which contains only letters so we print it backwards</w:t>
            </w:r>
          </w:p>
          <w:p w14:paraId="6C66898B" w14:textId="51AF82C3" w:rsidR="00CC42A9" w:rsidRDefault="00CC42A9" w:rsidP="00EF6D0E">
            <w:pPr>
              <w:shd w:val="clear" w:color="auto" w:fill="FFFFFF" w:themeFill="background1"/>
              <w:rPr>
                <w:rFonts w:ascii="Consolas" w:hAnsi="Consolas"/>
                <w:shd w:val="clear" w:color="auto" w:fill="A8D08D" w:themeFill="accent6" w:themeFillTint="99"/>
              </w:rPr>
            </w:pPr>
            <w:r w:rsidRPr="00CC42A9">
              <w:rPr>
                <w:rFonts w:ascii="Consolas" w:hAnsi="Consolas"/>
                <w:highlight w:val="red"/>
                <w:shd w:val="clear" w:color="auto" w:fill="A8D08D" w:themeFill="accent6" w:themeFillTint="99"/>
              </w:rPr>
              <w:t>This string is invalid so we ignore it.</w:t>
            </w:r>
          </w:p>
          <w:p w14:paraId="55385FB6" w14:textId="0FC9B987" w:rsidR="00CC42A9" w:rsidRDefault="00CC42A9" w:rsidP="00EF6D0E">
            <w:pPr>
              <w:shd w:val="clear" w:color="auto" w:fill="FFFFFF" w:themeFill="background1"/>
              <w:rPr>
                <w:rFonts w:ascii="Consolas" w:hAnsi="Consolas"/>
                <w:shd w:val="clear" w:color="auto" w:fill="A8D08D" w:themeFill="accent6" w:themeFillTint="99"/>
              </w:rPr>
            </w:pPr>
            <w:r>
              <w:rPr>
                <w:rFonts w:ascii="Consolas" w:hAnsi="Consolas"/>
                <w:shd w:val="clear" w:color="auto" w:fill="A8D08D" w:themeFill="accent6" w:themeFillTint="99"/>
              </w:rPr>
              <w:t>2*m = 100</w:t>
            </w:r>
          </w:p>
          <w:p w14:paraId="4E71A7F3" w14:textId="6EB9E3D6" w:rsidR="00CC42A9" w:rsidRDefault="00CC42A9" w:rsidP="00EF6D0E">
            <w:pPr>
              <w:shd w:val="clear" w:color="auto" w:fill="FFFFFF" w:themeFill="background1"/>
              <w:rPr>
                <w:rFonts w:ascii="Consolas" w:hAnsi="Consolas"/>
                <w:shd w:val="clear" w:color="auto" w:fill="A8D08D" w:themeFill="accent6" w:themeFillTint="99"/>
              </w:rPr>
            </w:pPr>
          </w:p>
        </w:tc>
      </w:tr>
    </w:tbl>
    <w:p w14:paraId="3ECBBD21" w14:textId="77777777" w:rsidR="00090C97" w:rsidRDefault="00090C97" w:rsidP="00090C97">
      <w:pPr>
        <w:spacing w:before="40" w:after="40"/>
      </w:pPr>
    </w:p>
    <w:p w14:paraId="02FC1FE2" w14:textId="77777777" w:rsidR="00090C97" w:rsidRPr="007D7596" w:rsidRDefault="00090C97"/>
    <w:sectPr w:rsidR="00090C97" w:rsidRPr="007D759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C4DA4" w14:textId="77777777" w:rsidR="009B7039" w:rsidRDefault="009B7039" w:rsidP="00C104FE">
      <w:pPr>
        <w:spacing w:before="0" w:after="0" w:line="240" w:lineRule="auto"/>
      </w:pPr>
      <w:r>
        <w:separator/>
      </w:r>
    </w:p>
  </w:endnote>
  <w:endnote w:type="continuationSeparator" w:id="0">
    <w:p w14:paraId="15FE0EF0" w14:textId="77777777" w:rsidR="009B7039" w:rsidRDefault="009B7039" w:rsidP="00C104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E631C" w14:textId="77777777" w:rsidR="00C104FE" w:rsidRPr="00AC77AD" w:rsidRDefault="00C104FE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2BCFEBE" wp14:editId="278583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48048D77" wp14:editId="71B3DE1A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C5C7D6A" wp14:editId="234409A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96289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3208DC" wp14:editId="0E8A89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5B95932" w14:textId="145136EE" w:rsidR="00C104FE" w:rsidRPr="008C2B83" w:rsidRDefault="00C104F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5B1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5B1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3208D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65B95932" w14:textId="145136EE" w:rsidR="00C104FE" w:rsidRPr="008C2B83" w:rsidRDefault="00C104F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5B1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5B1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BE9350" wp14:editId="712654D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582D118" w14:textId="77777777" w:rsidR="00C104FE" w:rsidRDefault="00C104F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BE9350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1582D118" w14:textId="77777777" w:rsidR="00C104FE" w:rsidRDefault="00C104F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913117" wp14:editId="6B1524B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E8C6B4" w14:textId="78359508" w:rsidR="00C104FE" w:rsidRDefault="00C104F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</w:t>
                            </w:r>
                            <w:r w:rsidR="00CB0FBA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BY</w:t>
                            </w:r>
                            <w:r w:rsidR="00CB0FBA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NC</w:t>
                            </w:r>
                            <w:r w:rsidR="00CB0FBA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11BBFA8" w14:textId="77777777" w:rsidR="00C104FE" w:rsidRDefault="00C104F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86237F" wp14:editId="3D0C857F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6A221E" wp14:editId="16ABAF98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7C13C3" wp14:editId="5A0F0CDC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6D38C7" wp14:editId="0F27F081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423FE9" wp14:editId="2A9A863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1BCB25" wp14:editId="164CF1C8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E446FF" wp14:editId="70846718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40858" wp14:editId="5870DEE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250475" wp14:editId="1028FEF5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9B9A0" wp14:editId="48E2E09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91311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4E8C6B4" w14:textId="78359508" w:rsidR="00C104FE" w:rsidRDefault="00C104F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</w:t>
                      </w:r>
                      <w:r w:rsidR="00CB0FBA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BY</w:t>
                      </w:r>
                      <w:r w:rsidR="00CB0FBA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NC</w:t>
                      </w:r>
                      <w:r w:rsidR="00CB0FBA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11BBFA8" w14:textId="77777777" w:rsidR="00C104FE" w:rsidRDefault="00C104F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86237F" wp14:editId="3D0C857F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6A221E" wp14:editId="16ABAF98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7C13C3" wp14:editId="5A0F0CDC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6D38C7" wp14:editId="0F27F081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423FE9" wp14:editId="2A9A863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1BCB25" wp14:editId="164CF1C8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E446FF" wp14:editId="70846718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40858" wp14:editId="5870DEE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250475" wp14:editId="1028FEF5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9B9A0" wp14:editId="48E2E09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D4C0E80" w14:textId="77777777" w:rsidR="00C104FE" w:rsidRDefault="00C10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989F7" w14:textId="77777777" w:rsidR="009B7039" w:rsidRDefault="009B7039" w:rsidP="00C104FE">
      <w:pPr>
        <w:spacing w:before="0" w:after="0" w:line="240" w:lineRule="auto"/>
      </w:pPr>
      <w:r>
        <w:separator/>
      </w:r>
    </w:p>
  </w:footnote>
  <w:footnote w:type="continuationSeparator" w:id="0">
    <w:p w14:paraId="199CDCAE" w14:textId="77777777" w:rsidR="009B7039" w:rsidRDefault="009B7039" w:rsidP="00C104F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147640"/>
    <w:multiLevelType w:val="hybridMultilevel"/>
    <w:tmpl w:val="930A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24A98"/>
    <w:multiLevelType w:val="hybridMultilevel"/>
    <w:tmpl w:val="B5285DB2"/>
    <w:lvl w:ilvl="0" w:tplc="CF685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13"/>
  </w:num>
  <w:num w:numId="8">
    <w:abstractNumId w:val="14"/>
  </w:num>
  <w:num w:numId="9">
    <w:abstractNumId w:val="10"/>
  </w:num>
  <w:num w:numId="10">
    <w:abstractNumId w:val="2"/>
  </w:num>
  <w:num w:numId="11">
    <w:abstractNumId w:val="9"/>
  </w:num>
  <w:num w:numId="12">
    <w:abstractNumId w:val="0"/>
  </w:num>
  <w:num w:numId="13">
    <w:abstractNumId w:val="6"/>
  </w:num>
  <w:num w:numId="14">
    <w:abstractNumId w:val="16"/>
  </w:num>
  <w:num w:numId="15">
    <w:abstractNumId w:val="18"/>
  </w:num>
  <w:num w:numId="16">
    <w:abstractNumId w:val="11"/>
  </w:num>
  <w:num w:numId="17">
    <w:abstractNumId w:val="8"/>
  </w:num>
  <w:num w:numId="18">
    <w:abstractNumId w:val="12"/>
  </w:num>
  <w:num w:numId="19">
    <w:abstractNumId w:val="19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46"/>
    <w:rsid w:val="000628B6"/>
    <w:rsid w:val="00090C97"/>
    <w:rsid w:val="001408AA"/>
    <w:rsid w:val="00295581"/>
    <w:rsid w:val="002C7B8E"/>
    <w:rsid w:val="004617AD"/>
    <w:rsid w:val="00497A12"/>
    <w:rsid w:val="004B1EEA"/>
    <w:rsid w:val="00604846"/>
    <w:rsid w:val="00645634"/>
    <w:rsid w:val="006D7640"/>
    <w:rsid w:val="00757C78"/>
    <w:rsid w:val="007D7596"/>
    <w:rsid w:val="007E6747"/>
    <w:rsid w:val="00840FB7"/>
    <w:rsid w:val="008C271C"/>
    <w:rsid w:val="00901104"/>
    <w:rsid w:val="00953714"/>
    <w:rsid w:val="009B7039"/>
    <w:rsid w:val="00AA28D9"/>
    <w:rsid w:val="00C104FE"/>
    <w:rsid w:val="00CB0FBA"/>
    <w:rsid w:val="00CC375A"/>
    <w:rsid w:val="00CC42A9"/>
    <w:rsid w:val="00D0255A"/>
    <w:rsid w:val="00D72523"/>
    <w:rsid w:val="00E60CFC"/>
    <w:rsid w:val="00EE0EA6"/>
    <w:rsid w:val="00EF6D0E"/>
    <w:rsid w:val="00FB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A6AD"/>
  <w15:chartTrackingRefBased/>
  <w15:docId w15:val="{C8752E64-88F9-4A57-B183-70351C3F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B1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B1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B1C"/>
    <w:pPr>
      <w:keepNext/>
      <w:keepLines/>
      <w:numPr>
        <w:numId w:val="5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B1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B1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B1C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FB5B1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B5B1C"/>
  </w:style>
  <w:style w:type="character" w:customStyle="1" w:styleId="Heading2Char">
    <w:name w:val="Heading 2 Char"/>
    <w:basedOn w:val="DefaultParagraphFont"/>
    <w:link w:val="Heading2"/>
    <w:uiPriority w:val="9"/>
    <w:rsid w:val="00FB5B1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B5B1C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5B1C"/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B5B1C"/>
    <w:pPr>
      <w:ind w:left="720"/>
      <w:contextualSpacing/>
    </w:pPr>
  </w:style>
  <w:style w:type="table" w:styleId="TableGrid">
    <w:name w:val="Table Grid"/>
    <w:basedOn w:val="TableNormal"/>
    <w:uiPriority w:val="59"/>
    <w:rsid w:val="00FB5B1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B1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B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B1C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B5B1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B5B1C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B1C"/>
    <w:rPr>
      <w:rFonts w:eastAsiaTheme="majorEastAsia" w:cstheme="majorBidi"/>
      <w:b/>
      <w:color w:val="B2500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B1C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FB5B1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5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5B1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B5B1C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FB5B1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B5B1C"/>
    <w:rPr>
      <w:rFonts w:ascii="Consolas" w:hAnsi="Consolas"/>
      <w:b/>
      <w:noProof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FB5B1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B5B1C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5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70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Ivanova</dc:creator>
  <cp:keywords/>
  <dc:description/>
  <cp:lastModifiedBy>Tanya Staneva</cp:lastModifiedBy>
  <cp:revision>22</cp:revision>
  <dcterms:created xsi:type="dcterms:W3CDTF">2019-08-03T14:39:00Z</dcterms:created>
  <dcterms:modified xsi:type="dcterms:W3CDTF">2019-08-07T06:07:00Z</dcterms:modified>
</cp:coreProperties>
</file>